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0500385E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3F5340">
        <w:rPr>
          <w:rFonts w:ascii="Poppins" w:hAnsi="Poppins" w:cs="Poppins"/>
          <w:bCs/>
          <w:szCs w:val="32"/>
        </w:rPr>
        <w:t>a</w:t>
      </w:r>
      <w:r w:rsidR="003F5340" w:rsidRPr="00454835">
        <w:rPr>
          <w:rFonts w:ascii="Poppins" w:hAnsi="Poppins" w:cs="Poppins"/>
          <w:bCs/>
          <w:szCs w:val="32"/>
        </w:rPr>
        <w:t xml:space="preserve">tividade </w:t>
      </w:r>
      <w:r w:rsidR="003F5340">
        <w:rPr>
          <w:rFonts w:ascii="Poppins" w:hAnsi="Poppins" w:cs="Poppins"/>
          <w:bCs/>
          <w:szCs w:val="32"/>
        </w:rPr>
        <w:t>p</w:t>
      </w:r>
      <w:r w:rsidR="003F5340"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5650FF6" w14:textId="3342B722" w:rsidR="0060776C" w:rsidRDefault="0060776C" w:rsidP="00D17FF4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C96C18" w:rsidRPr="00C96C18">
        <w:rPr>
          <w:rFonts w:ascii="Poppins" w:hAnsi="Poppins" w:cs="Poppins"/>
          <w:b/>
          <w:bCs/>
          <w:noProof/>
          <w:sz w:val="32"/>
          <w:szCs w:val="32"/>
        </w:rPr>
        <w:t xml:space="preserve">Desenvolvimento de APIs com </w:t>
      </w:r>
      <w:r w:rsidR="00C96C18" w:rsidRPr="001F3231">
        <w:rPr>
          <w:rFonts w:ascii="Poppins" w:hAnsi="Poppins" w:cs="Poppins"/>
          <w:b/>
          <w:bCs/>
          <w:i/>
          <w:iCs/>
          <w:noProof/>
          <w:sz w:val="32"/>
          <w:szCs w:val="32"/>
        </w:rPr>
        <w:t>Django</w:t>
      </w:r>
    </w:p>
    <w:p w14:paraId="77C4F612" w14:textId="77777777" w:rsidR="00D17FF4" w:rsidRPr="00814E58" w:rsidRDefault="00D17FF4" w:rsidP="00D17FF4">
      <w:pPr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3DF56122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39E62ED3" w14:textId="7DC801EA" w:rsidR="00F85443" w:rsidRDefault="00C96C18" w:rsidP="00E227A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 xml:space="preserve">Desenvolver uma API utilizando </w:t>
      </w:r>
      <w:r w:rsidRPr="001F3231">
        <w:rPr>
          <w:rFonts w:ascii="Poppins Light" w:hAnsi="Poppins Light" w:cs="Poppins Light"/>
          <w:i/>
          <w:iCs/>
          <w:noProof/>
        </w:rPr>
        <w:t>Django</w:t>
      </w:r>
      <w:r w:rsidRPr="00C96C18">
        <w:rPr>
          <w:rFonts w:ascii="Poppins Light" w:hAnsi="Poppins Light" w:cs="Poppins Light"/>
          <w:noProof/>
        </w:rPr>
        <w:t xml:space="preserve"> e </w:t>
      </w:r>
      <w:r w:rsidRPr="001F3231">
        <w:rPr>
          <w:rFonts w:ascii="Poppins Light" w:hAnsi="Poppins Light" w:cs="Poppins Light"/>
          <w:i/>
          <w:iCs/>
          <w:noProof/>
        </w:rPr>
        <w:t>Django Rest Framework</w:t>
      </w:r>
      <w:r w:rsidRPr="00C96C18">
        <w:rPr>
          <w:rFonts w:ascii="Poppins Light" w:hAnsi="Poppins Light" w:cs="Poppins Light"/>
          <w:noProof/>
        </w:rPr>
        <w:t xml:space="preserve"> (DRF) que permita operações CRUD (</w:t>
      </w:r>
      <w:r w:rsidR="003F5340">
        <w:rPr>
          <w:rFonts w:ascii="Poppins Light" w:hAnsi="Poppins Light" w:cs="Poppins Light"/>
          <w:noProof/>
        </w:rPr>
        <w:t>c</w:t>
      </w:r>
      <w:r w:rsidR="003F5340" w:rsidRPr="00C96C18">
        <w:rPr>
          <w:rFonts w:ascii="Poppins Light" w:hAnsi="Poppins Light" w:cs="Poppins Light"/>
          <w:noProof/>
        </w:rPr>
        <w:t>reate</w:t>
      </w:r>
      <w:r w:rsidRPr="00C96C18">
        <w:rPr>
          <w:rFonts w:ascii="Poppins Light" w:hAnsi="Poppins Light" w:cs="Poppins Light"/>
          <w:noProof/>
        </w:rPr>
        <w:t xml:space="preserve">, </w:t>
      </w:r>
      <w:r w:rsidR="003F5340">
        <w:rPr>
          <w:rFonts w:ascii="Poppins Light" w:hAnsi="Poppins Light" w:cs="Poppins Light"/>
          <w:noProof/>
        </w:rPr>
        <w:t>r</w:t>
      </w:r>
      <w:r w:rsidR="003F5340" w:rsidRPr="00C96C18">
        <w:rPr>
          <w:rFonts w:ascii="Poppins Light" w:hAnsi="Poppins Light" w:cs="Poppins Light"/>
          <w:noProof/>
        </w:rPr>
        <w:t>ead</w:t>
      </w:r>
      <w:r w:rsidRPr="00C96C18">
        <w:rPr>
          <w:rFonts w:ascii="Poppins Light" w:hAnsi="Poppins Light" w:cs="Poppins Light"/>
          <w:noProof/>
        </w:rPr>
        <w:t xml:space="preserve">, </w:t>
      </w:r>
      <w:r w:rsidR="003F5340">
        <w:rPr>
          <w:rFonts w:ascii="Poppins Light" w:hAnsi="Poppins Light" w:cs="Poppins Light"/>
          <w:noProof/>
        </w:rPr>
        <w:t>u</w:t>
      </w:r>
      <w:r w:rsidR="003F5340" w:rsidRPr="00C96C18">
        <w:rPr>
          <w:rFonts w:ascii="Poppins Light" w:hAnsi="Poppins Light" w:cs="Poppins Light"/>
          <w:noProof/>
        </w:rPr>
        <w:t>pdate</w:t>
      </w:r>
      <w:r w:rsidRPr="00C96C18">
        <w:rPr>
          <w:rFonts w:ascii="Poppins Light" w:hAnsi="Poppins Light" w:cs="Poppins Light"/>
          <w:noProof/>
        </w:rPr>
        <w:t xml:space="preserve">, </w:t>
      </w:r>
      <w:r w:rsidR="003F5340">
        <w:rPr>
          <w:rFonts w:ascii="Poppins Light" w:hAnsi="Poppins Light" w:cs="Poppins Light"/>
          <w:noProof/>
        </w:rPr>
        <w:t>d</w:t>
      </w:r>
      <w:r w:rsidR="003F5340" w:rsidRPr="00C96C18">
        <w:rPr>
          <w:rFonts w:ascii="Poppins Light" w:hAnsi="Poppins Light" w:cs="Poppins Light"/>
          <w:noProof/>
        </w:rPr>
        <w:t>elete</w:t>
      </w:r>
      <w:r w:rsidRPr="00C96C18">
        <w:rPr>
          <w:rFonts w:ascii="Poppins Light" w:hAnsi="Poppins Light" w:cs="Poppins Light"/>
          <w:noProof/>
        </w:rPr>
        <w:t xml:space="preserve">) para gerenciar produtos em um sistema de inventário. A atividade envolverá a configuração do projeto, a criação de modelos, </w:t>
      </w:r>
      <w:r w:rsidRPr="001F3231">
        <w:rPr>
          <w:rFonts w:ascii="Poppins Light" w:hAnsi="Poppins Light" w:cs="Poppins Light"/>
          <w:i/>
          <w:iCs/>
          <w:noProof/>
        </w:rPr>
        <w:t>views</w:t>
      </w:r>
      <w:r w:rsidRPr="00C96C18">
        <w:rPr>
          <w:rFonts w:ascii="Poppins Light" w:hAnsi="Poppins Light" w:cs="Poppins Light"/>
          <w:noProof/>
        </w:rPr>
        <w:t xml:space="preserve"> e </w:t>
      </w:r>
      <w:r w:rsidRPr="001F3231">
        <w:rPr>
          <w:rFonts w:ascii="Poppins Light" w:hAnsi="Poppins Light" w:cs="Poppins Light"/>
          <w:i/>
          <w:iCs/>
          <w:noProof/>
        </w:rPr>
        <w:t>serializers</w:t>
      </w:r>
      <w:r w:rsidRPr="00C96C18">
        <w:rPr>
          <w:rFonts w:ascii="Poppins Light" w:hAnsi="Poppins Light" w:cs="Poppins Light"/>
          <w:noProof/>
        </w:rPr>
        <w:t>, além da implementação de autenticação básica.</w:t>
      </w:r>
    </w:p>
    <w:p w14:paraId="2BBFAAE9" w14:textId="77777777" w:rsidR="00C96C18" w:rsidRPr="005A5A09" w:rsidRDefault="00C96C18" w:rsidP="00E227A8">
      <w:pPr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3B1E1163" w14:textId="7BFFD4D5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 xml:space="preserve">Computador com </w:t>
      </w:r>
      <w:r w:rsidR="00A16196">
        <w:rPr>
          <w:rFonts w:ascii="Poppins Light" w:hAnsi="Poppins Light" w:cs="Poppins Light"/>
          <w:noProof/>
        </w:rPr>
        <w:t xml:space="preserve">acesso à </w:t>
      </w:r>
      <w:r w:rsidR="003F5340">
        <w:rPr>
          <w:rFonts w:ascii="Poppins Light" w:hAnsi="Poppins Light" w:cs="Poppins Light"/>
          <w:noProof/>
        </w:rPr>
        <w:t>i</w:t>
      </w:r>
      <w:r w:rsidR="003F5340" w:rsidRPr="007366F9">
        <w:rPr>
          <w:rFonts w:ascii="Poppins Light" w:hAnsi="Poppins Light" w:cs="Poppins Light"/>
          <w:noProof/>
        </w:rPr>
        <w:t>nternet</w:t>
      </w:r>
      <w:r w:rsidR="003F5340">
        <w:rPr>
          <w:rFonts w:ascii="Poppins Light" w:hAnsi="Poppins Light" w:cs="Poppins Light"/>
          <w:noProof/>
        </w:rPr>
        <w:t>.</w:t>
      </w:r>
    </w:p>
    <w:p w14:paraId="0B8DCF65" w14:textId="63A63680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>Caderno para anotações</w:t>
      </w:r>
      <w:r w:rsidR="003F5340">
        <w:rPr>
          <w:rFonts w:ascii="Poppins Light" w:hAnsi="Poppins Light" w:cs="Poppins Light"/>
          <w:noProof/>
        </w:rPr>
        <w:t>.</w:t>
      </w:r>
    </w:p>
    <w:p w14:paraId="5A5A13A8" w14:textId="1340EC47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>1 caneta</w:t>
      </w:r>
      <w:r w:rsidR="003F5340">
        <w:rPr>
          <w:rFonts w:ascii="Poppins Light" w:hAnsi="Poppins Light" w:cs="Poppins Light"/>
          <w:noProof/>
        </w:rPr>
        <w:t>.</w:t>
      </w:r>
    </w:p>
    <w:p w14:paraId="08004E8D" w14:textId="77777777" w:rsidR="00E227A8" w:rsidRPr="00814E58" w:rsidRDefault="00E227A8" w:rsidP="007B6ABF">
      <w:pPr>
        <w:rPr>
          <w:rFonts w:ascii="Poppins Light" w:hAnsi="Poppins Light" w:cs="Poppins Light"/>
          <w:noProof/>
        </w:rPr>
      </w:pPr>
    </w:p>
    <w:p w14:paraId="0ED21B0B" w14:textId="6A8764A2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Default="00E227A8" w:rsidP="00D252B7">
      <w:pPr>
        <w:jc w:val="both"/>
        <w:rPr>
          <w:rFonts w:ascii="Poppins Light" w:hAnsi="Poppins Light" w:cs="Poppins Light"/>
          <w:noProof/>
        </w:rPr>
      </w:pPr>
    </w:p>
    <w:p w14:paraId="456B4F51" w14:textId="4ADE881D" w:rsidR="00C96C18" w:rsidRPr="00C96C18" w:rsidRDefault="7333C239" w:rsidP="63B9D76B">
      <w:pPr>
        <w:rPr>
          <w:rFonts w:ascii="Poppins Light" w:eastAsia="Poppins Light" w:hAnsi="Poppins Light" w:cs="Poppins Light"/>
          <w:noProof/>
        </w:rPr>
      </w:pPr>
      <w:r w:rsidRPr="63B9D76B">
        <w:rPr>
          <w:rFonts w:ascii="Poppins Light" w:hAnsi="Poppins Light" w:cs="Poppins Light"/>
          <w:noProof/>
        </w:rPr>
        <w:t xml:space="preserve">Você foi contratado para desenvolver uma API que servirá como </w:t>
      </w:r>
      <w:r w:rsidRPr="001F3231">
        <w:rPr>
          <w:rFonts w:ascii="Poppins Light" w:hAnsi="Poppins Light" w:cs="Poppins Light"/>
          <w:i/>
          <w:iCs/>
          <w:noProof/>
        </w:rPr>
        <w:t>back</w:t>
      </w:r>
      <w:r w:rsidR="003F5340" w:rsidRPr="001F3231">
        <w:rPr>
          <w:rFonts w:ascii="Poppins Light" w:hAnsi="Poppins Light" w:cs="Poppins Light"/>
          <w:i/>
          <w:iCs/>
          <w:noProof/>
        </w:rPr>
        <w:t>-</w:t>
      </w:r>
      <w:r w:rsidRPr="001F3231">
        <w:rPr>
          <w:rFonts w:ascii="Poppins Light" w:hAnsi="Poppins Light" w:cs="Poppins Light"/>
          <w:i/>
          <w:iCs/>
          <w:noProof/>
        </w:rPr>
        <w:t>end</w:t>
      </w:r>
      <w:r w:rsidRPr="63B9D76B">
        <w:rPr>
          <w:rFonts w:ascii="Poppins Light" w:hAnsi="Poppins Light" w:cs="Poppins Light"/>
          <w:noProof/>
        </w:rPr>
        <w:t xml:space="preserve"> para um aplicativo de gerenciamento de inventário. O sistema deve permitir que os usuários criem, atualizem, visualizem e excluam registros de produtos, além de verificar o estoque em tempo real. Para garantir uma rápida implementação e uma estrutura robusta, você decidiu usar </w:t>
      </w:r>
      <w:r w:rsidRPr="001F3231">
        <w:rPr>
          <w:rFonts w:ascii="Poppins Light" w:hAnsi="Poppins Light" w:cs="Poppins Light"/>
          <w:i/>
          <w:iCs/>
          <w:noProof/>
        </w:rPr>
        <w:t>Django Rest Framework</w:t>
      </w:r>
      <w:r w:rsidRPr="63B9D76B">
        <w:rPr>
          <w:rFonts w:ascii="Poppins Light" w:hAnsi="Poppins Light" w:cs="Poppins Light"/>
          <w:noProof/>
        </w:rPr>
        <w:t xml:space="preserve"> (DRF) para construir essa API. </w:t>
      </w:r>
    </w:p>
    <w:p w14:paraId="3E0EDABD" w14:textId="1D7CA6A2" w:rsidR="00C96C18" w:rsidRPr="00C96C18" w:rsidRDefault="00C96C18" w:rsidP="63B9D76B">
      <w:pPr>
        <w:rPr>
          <w:rFonts w:ascii="Segoe UI" w:eastAsia="Segoe UI" w:hAnsi="Segoe UI" w:cs="Segoe UI"/>
          <w:noProof/>
          <w:sz w:val="20"/>
          <w:szCs w:val="20"/>
        </w:rPr>
      </w:pPr>
    </w:p>
    <w:p w14:paraId="04F022A6" w14:textId="14F4DE7C" w:rsidR="00C96C18" w:rsidRPr="00CE1D5F" w:rsidRDefault="7333C239" w:rsidP="63B9D76B">
      <w:pPr>
        <w:jc w:val="right"/>
        <w:rPr>
          <w:rFonts w:ascii="Poppins" w:eastAsia="Poppins Light" w:hAnsi="Poppins" w:cs="Poppins"/>
          <w:noProof/>
        </w:rPr>
      </w:pPr>
      <w:r w:rsidRPr="00CE1D5F">
        <w:rPr>
          <w:rFonts w:ascii="Poppins" w:eastAsia="Segoe UI" w:hAnsi="Poppins" w:cs="Poppins"/>
          <w:noProof/>
          <w:sz w:val="20"/>
          <w:szCs w:val="20"/>
        </w:rPr>
        <w:t>Situação fictícia elaborada especialmente para o curso.</w:t>
      </w:r>
    </w:p>
    <w:p w14:paraId="2AB0631E" w14:textId="77777777" w:rsidR="00D252B7" w:rsidRDefault="00D252B7" w:rsidP="00D252B7">
      <w:pPr>
        <w:rPr>
          <w:rFonts w:ascii="Poppins Light" w:hAnsi="Poppins Light" w:cs="Poppins Light"/>
          <w:noProof/>
        </w:rPr>
      </w:pPr>
    </w:p>
    <w:p w14:paraId="10A414D4" w14:textId="77777777" w:rsidR="00C96C18" w:rsidRP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>Passo a passo da atividade:</w:t>
      </w:r>
    </w:p>
    <w:p w14:paraId="01BFD226" w14:textId="77777777" w:rsidR="00C96C18" w:rsidRPr="00C96C18" w:rsidRDefault="00C96C18" w:rsidP="00C96C18">
      <w:pPr>
        <w:numPr>
          <w:ilvl w:val="0"/>
          <w:numId w:val="20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>Configuração do ambiente:</w:t>
      </w:r>
    </w:p>
    <w:p w14:paraId="36EDBA12" w14:textId="77777777" w:rsidR="00C96C18" w:rsidRPr="00C96C18" w:rsidRDefault="00C96C18" w:rsidP="00C96C18">
      <w:pPr>
        <w:numPr>
          <w:ilvl w:val="1"/>
          <w:numId w:val="20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 xml:space="preserve">Crie um novo projeto </w:t>
      </w:r>
      <w:r w:rsidRPr="001F3231">
        <w:rPr>
          <w:rFonts w:ascii="Poppins Light" w:hAnsi="Poppins Light" w:cs="Poppins Light"/>
          <w:i/>
          <w:iCs/>
          <w:noProof/>
        </w:rPr>
        <w:t>Django</w:t>
      </w:r>
      <w:r w:rsidRPr="00C96C18">
        <w:rPr>
          <w:rFonts w:ascii="Poppins Light" w:hAnsi="Poppins Light" w:cs="Poppins Light"/>
          <w:noProof/>
        </w:rPr>
        <w:t xml:space="preserve"> e uma nova aplicação dentro deste projeto:</w:t>
      </w:r>
    </w:p>
    <w:p w14:paraId="27A57D38" w14:textId="77777777" w:rsidR="00C96C18" w:rsidRDefault="00C96C18" w:rsidP="00D252B7">
      <w:pPr>
        <w:rPr>
          <w:rFonts w:ascii="Poppins Light" w:hAnsi="Poppins Light" w:cs="Poppins Light"/>
          <w:noProof/>
        </w:rPr>
      </w:pPr>
    </w:p>
    <w:p w14:paraId="526B5764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lastRenderedPageBreak/>
        <w:t>django-admin startproject inventory_system</w:t>
      </w:r>
    </w:p>
    <w:p w14:paraId="7B048B50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cd inventory_system</w:t>
      </w:r>
    </w:p>
    <w:p w14:paraId="7ECA3E40" w14:textId="2FC322EC" w:rsid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E1D5F">
        <w:rPr>
          <w:rFonts w:ascii="Poppins Light" w:hAnsi="Poppins Light" w:cs="Poppins Light"/>
          <w:noProof/>
          <w:lang w:val="en-US"/>
        </w:rPr>
        <w:t>python manage.py startapp products</w:t>
      </w:r>
    </w:p>
    <w:p w14:paraId="07332067" w14:textId="77777777" w:rsidR="0036688C" w:rsidRPr="00CE1D5F" w:rsidRDefault="0036688C" w:rsidP="00C96C18">
      <w:pPr>
        <w:rPr>
          <w:rFonts w:ascii="Poppins Light" w:hAnsi="Poppins Light" w:cs="Poppins Light"/>
          <w:noProof/>
          <w:lang w:val="en-US"/>
        </w:rPr>
      </w:pPr>
    </w:p>
    <w:p w14:paraId="07DA0CDE" w14:textId="77777777" w:rsidR="00C96C18" w:rsidRPr="00CE1D5F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E1D5F">
        <w:rPr>
          <w:rFonts w:ascii="Poppins Light" w:hAnsi="Poppins Light" w:cs="Poppins Light"/>
          <w:b/>
          <w:bCs/>
          <w:noProof/>
          <w:lang w:val="en-US"/>
        </w:rPr>
        <w:t xml:space="preserve">Configuração do </w:t>
      </w:r>
      <w:r w:rsidRPr="001F3231">
        <w:rPr>
          <w:rFonts w:ascii="Poppins Light" w:hAnsi="Poppins Light" w:cs="Poppins Light"/>
          <w:b/>
          <w:bCs/>
          <w:i/>
          <w:iCs/>
          <w:noProof/>
          <w:lang w:val="en-US"/>
        </w:rPr>
        <w:t>Django Rest Framework</w:t>
      </w:r>
      <w:r w:rsidRPr="00CE1D5F">
        <w:rPr>
          <w:rFonts w:ascii="Poppins Light" w:hAnsi="Poppins Light" w:cs="Poppins Light"/>
          <w:b/>
          <w:bCs/>
          <w:noProof/>
          <w:lang w:val="en-US"/>
        </w:rPr>
        <w:t>:</w:t>
      </w:r>
    </w:p>
    <w:p w14:paraId="532C650F" w14:textId="77777777" w:rsidR="00C96C18" w:rsidRPr="00C96C18" w:rsidRDefault="00C96C18" w:rsidP="00C96C18">
      <w:pPr>
        <w:numPr>
          <w:ilvl w:val="0"/>
          <w:numId w:val="21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 xml:space="preserve">Instale o </w:t>
      </w:r>
      <w:r w:rsidRPr="001F3231">
        <w:rPr>
          <w:rFonts w:ascii="Poppins Light" w:hAnsi="Poppins Light" w:cs="Poppins Light"/>
          <w:i/>
          <w:iCs/>
          <w:noProof/>
        </w:rPr>
        <w:t>Django Rest Framework</w:t>
      </w:r>
      <w:r w:rsidRPr="00C96C18">
        <w:rPr>
          <w:rFonts w:ascii="Poppins Light" w:hAnsi="Poppins Light" w:cs="Poppins Light"/>
          <w:noProof/>
        </w:rPr>
        <w:t>:</w:t>
      </w:r>
    </w:p>
    <w:p w14:paraId="126582F9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5CD2BB3D" w14:textId="65C29E5C" w:rsid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>pip install djangorestframework</w:t>
      </w:r>
    </w:p>
    <w:p w14:paraId="618EFCCC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1E647AB0" w14:textId="2051EC46" w:rsid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>Adicione rest_framework à lista de INSTALLED_APPS no arquivo settings.py do projeto:</w:t>
      </w:r>
    </w:p>
    <w:p w14:paraId="04520AD3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6ADA54F9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INSTALLED_APPS = [</w:t>
      </w:r>
    </w:p>
    <w:p w14:paraId="54FAD21C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...</w:t>
      </w:r>
    </w:p>
    <w:p w14:paraId="355B6D8A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'rest_framework',</w:t>
      </w:r>
    </w:p>
    <w:p w14:paraId="0F861A28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'products',</w:t>
      </w:r>
    </w:p>
    <w:p w14:paraId="79AAAD17" w14:textId="26A62DE6" w:rsid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>]</w:t>
      </w:r>
    </w:p>
    <w:p w14:paraId="1AA8E604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1A21D4EA" w14:textId="47EDDE54" w:rsidR="00C96C18" w:rsidRP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 xml:space="preserve">Criação do modelo de </w:t>
      </w:r>
      <w:r w:rsidR="0036688C">
        <w:rPr>
          <w:rFonts w:ascii="Poppins Light" w:hAnsi="Poppins Light" w:cs="Poppins Light"/>
          <w:b/>
          <w:bCs/>
          <w:noProof/>
        </w:rPr>
        <w:t>p</w:t>
      </w:r>
      <w:r w:rsidR="0036688C" w:rsidRPr="00C96C18">
        <w:rPr>
          <w:rFonts w:ascii="Poppins Light" w:hAnsi="Poppins Light" w:cs="Poppins Light"/>
          <w:b/>
          <w:bCs/>
          <w:noProof/>
        </w:rPr>
        <w:t>roduto</w:t>
      </w:r>
      <w:r w:rsidRPr="00C96C18">
        <w:rPr>
          <w:rFonts w:ascii="Poppins Light" w:hAnsi="Poppins Light" w:cs="Poppins Light"/>
          <w:b/>
          <w:bCs/>
          <w:noProof/>
        </w:rPr>
        <w:t>:</w:t>
      </w:r>
    </w:p>
    <w:p w14:paraId="1EF1CDE1" w14:textId="77777777" w:rsidR="00C96C18" w:rsidRPr="00C96C18" w:rsidRDefault="00C96C18" w:rsidP="00C96C18">
      <w:pPr>
        <w:numPr>
          <w:ilvl w:val="0"/>
          <w:numId w:val="22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>No arquivo models.py da aplicação products, defina um modelo para representar um produto no inventário:</w:t>
      </w:r>
    </w:p>
    <w:p w14:paraId="22A38F0A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59AB9B6C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django.db import models</w:t>
      </w:r>
    </w:p>
    <w:p w14:paraId="277657ED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0217E2D6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class Product(models.Model):</w:t>
      </w:r>
    </w:p>
    <w:p w14:paraId="6965E702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name = models.CharField(max_length=255)</w:t>
      </w:r>
    </w:p>
    <w:p w14:paraId="055C2B92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description = models.TextField()</w:t>
      </w:r>
    </w:p>
    <w:p w14:paraId="3C00437A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price = models.DecimalField(max_digits=10, decimal_places=2)</w:t>
      </w:r>
    </w:p>
    <w:p w14:paraId="71296513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stock = models.IntegerField()</w:t>
      </w:r>
    </w:p>
    <w:p w14:paraId="5C178E39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0EB8185F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def __str__(self):</w:t>
      </w:r>
    </w:p>
    <w:p w14:paraId="7A99F9A9" w14:textId="478BAB0F" w:rsid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    </w:t>
      </w:r>
      <w:r w:rsidRPr="00C96C18">
        <w:rPr>
          <w:rFonts w:ascii="Poppins Light" w:hAnsi="Poppins Light" w:cs="Poppins Light"/>
          <w:noProof/>
        </w:rPr>
        <w:t>return self.name</w:t>
      </w:r>
    </w:p>
    <w:p w14:paraId="0D8B310A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1706C587" w14:textId="09879D9C" w:rsidR="00C96C18" w:rsidRP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 xml:space="preserve">Criação do </w:t>
      </w:r>
      <w:r w:rsidR="00A16196">
        <w:rPr>
          <w:rFonts w:ascii="Poppins Light" w:hAnsi="Poppins Light" w:cs="Poppins Light"/>
          <w:b/>
          <w:bCs/>
          <w:i/>
          <w:iCs/>
          <w:noProof/>
        </w:rPr>
        <w:t>s</w:t>
      </w:r>
      <w:r w:rsidRPr="001F3231">
        <w:rPr>
          <w:rFonts w:ascii="Poppins Light" w:hAnsi="Poppins Light" w:cs="Poppins Light"/>
          <w:b/>
          <w:bCs/>
          <w:i/>
          <w:iCs/>
          <w:noProof/>
        </w:rPr>
        <w:t>erializer</w:t>
      </w:r>
      <w:r w:rsidRPr="00C96C18">
        <w:rPr>
          <w:rFonts w:ascii="Poppins Light" w:hAnsi="Poppins Light" w:cs="Poppins Light"/>
          <w:b/>
          <w:bCs/>
          <w:noProof/>
        </w:rPr>
        <w:t xml:space="preserve"> para o modelo de </w:t>
      </w:r>
      <w:r w:rsidR="0036688C">
        <w:rPr>
          <w:rFonts w:ascii="Poppins Light" w:hAnsi="Poppins Light" w:cs="Poppins Light"/>
          <w:b/>
          <w:bCs/>
          <w:noProof/>
        </w:rPr>
        <w:t>p</w:t>
      </w:r>
      <w:r w:rsidR="0036688C" w:rsidRPr="00C96C18">
        <w:rPr>
          <w:rFonts w:ascii="Poppins Light" w:hAnsi="Poppins Light" w:cs="Poppins Light"/>
          <w:b/>
          <w:bCs/>
          <w:noProof/>
        </w:rPr>
        <w:t>roduto</w:t>
      </w:r>
      <w:r w:rsidRPr="00C96C18">
        <w:rPr>
          <w:rFonts w:ascii="Poppins Light" w:hAnsi="Poppins Light" w:cs="Poppins Light"/>
          <w:b/>
          <w:bCs/>
          <w:noProof/>
        </w:rPr>
        <w:t>:</w:t>
      </w:r>
    </w:p>
    <w:p w14:paraId="79D48A74" w14:textId="746D5E09" w:rsidR="00C96C18" w:rsidRPr="00C96C18" w:rsidRDefault="00C96C18" w:rsidP="00C96C18">
      <w:pPr>
        <w:numPr>
          <w:ilvl w:val="0"/>
          <w:numId w:val="23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 xml:space="preserve">No arquivo serializers.py, crie um </w:t>
      </w:r>
      <w:r w:rsidRPr="001F3231">
        <w:rPr>
          <w:rFonts w:ascii="Poppins Light" w:hAnsi="Poppins Light" w:cs="Poppins Light"/>
          <w:i/>
          <w:iCs/>
          <w:noProof/>
        </w:rPr>
        <w:t>serializer</w:t>
      </w:r>
      <w:r w:rsidRPr="00C96C18">
        <w:rPr>
          <w:rFonts w:ascii="Poppins Light" w:hAnsi="Poppins Light" w:cs="Poppins Light"/>
          <w:noProof/>
        </w:rPr>
        <w:t xml:space="preserve"> para o modelo </w:t>
      </w:r>
      <w:r w:rsidR="0036688C">
        <w:rPr>
          <w:rFonts w:ascii="Poppins Light" w:hAnsi="Poppins Light" w:cs="Poppins Light"/>
          <w:noProof/>
        </w:rPr>
        <w:t>p</w:t>
      </w:r>
      <w:r w:rsidR="0036688C" w:rsidRPr="00C96C18">
        <w:rPr>
          <w:rFonts w:ascii="Poppins Light" w:hAnsi="Poppins Light" w:cs="Poppins Light"/>
          <w:noProof/>
        </w:rPr>
        <w:t xml:space="preserve">roduct </w:t>
      </w:r>
      <w:r w:rsidRPr="00C96C18">
        <w:rPr>
          <w:rFonts w:ascii="Poppins Light" w:hAnsi="Poppins Light" w:cs="Poppins Light"/>
          <w:noProof/>
        </w:rPr>
        <w:t>que será usado para converter o modelo em JSON e vice-versa:</w:t>
      </w:r>
    </w:p>
    <w:p w14:paraId="7FD1BD60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6E3B3DB8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48C859F0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31FD9EC4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1C9406D4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1B5A7ACA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rest_framework import serializers</w:t>
      </w:r>
    </w:p>
    <w:p w14:paraId="79255785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.models import Product</w:t>
      </w:r>
    </w:p>
    <w:p w14:paraId="289B75BD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6F00A734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class ProductSerializer(serializers.ModelSerializer):</w:t>
      </w:r>
    </w:p>
    <w:p w14:paraId="071B640A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class Meta:</w:t>
      </w:r>
    </w:p>
    <w:p w14:paraId="40D9878F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    model = Product</w:t>
      </w:r>
    </w:p>
    <w:p w14:paraId="473C7BC1" w14:textId="74324E11" w:rsid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    fields = '__all__'</w:t>
      </w:r>
    </w:p>
    <w:p w14:paraId="4BD8A070" w14:textId="77777777" w:rsid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3A89B4BF" w14:textId="77777777" w:rsidR="00C96C18" w:rsidRP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 xml:space="preserve">Criação das </w:t>
      </w:r>
      <w:r w:rsidRPr="001F3231">
        <w:rPr>
          <w:rFonts w:ascii="Poppins Light" w:hAnsi="Poppins Light" w:cs="Poppins Light"/>
          <w:b/>
          <w:bCs/>
          <w:i/>
          <w:iCs/>
          <w:noProof/>
        </w:rPr>
        <w:t>views</w:t>
      </w:r>
      <w:r w:rsidRPr="00C96C18">
        <w:rPr>
          <w:rFonts w:ascii="Poppins Light" w:hAnsi="Poppins Light" w:cs="Poppins Light"/>
          <w:b/>
          <w:bCs/>
          <w:noProof/>
        </w:rPr>
        <w:t xml:space="preserve"> para a API:</w:t>
      </w:r>
    </w:p>
    <w:p w14:paraId="4FE7D535" w14:textId="22BD77D5" w:rsidR="00C96C18" w:rsidRPr="00C96C18" w:rsidRDefault="00C96C18" w:rsidP="00C96C18">
      <w:pPr>
        <w:numPr>
          <w:ilvl w:val="0"/>
          <w:numId w:val="24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 xml:space="preserve">No arquivo views.py, crie </w:t>
      </w:r>
      <w:r w:rsidRPr="001F3231">
        <w:rPr>
          <w:rFonts w:ascii="Poppins Light" w:hAnsi="Poppins Light" w:cs="Poppins Light"/>
          <w:i/>
          <w:iCs/>
          <w:noProof/>
        </w:rPr>
        <w:t>views</w:t>
      </w:r>
      <w:r w:rsidRPr="00C96C18">
        <w:rPr>
          <w:rFonts w:ascii="Poppins Light" w:hAnsi="Poppins Light" w:cs="Poppins Light"/>
          <w:noProof/>
        </w:rPr>
        <w:t xml:space="preserve"> </w:t>
      </w:r>
      <w:r w:rsidR="0036688C">
        <w:rPr>
          <w:rFonts w:ascii="Poppins Light" w:hAnsi="Poppins Light" w:cs="Poppins Light"/>
          <w:noProof/>
        </w:rPr>
        <w:t>com base</w:t>
      </w:r>
      <w:r w:rsidR="0036688C" w:rsidRPr="00C96C18">
        <w:rPr>
          <w:rFonts w:ascii="Poppins Light" w:hAnsi="Poppins Light" w:cs="Poppins Light"/>
          <w:noProof/>
        </w:rPr>
        <w:t xml:space="preserve"> </w:t>
      </w:r>
      <w:r w:rsidRPr="00C96C18">
        <w:rPr>
          <w:rFonts w:ascii="Poppins Light" w:hAnsi="Poppins Light" w:cs="Poppins Light"/>
          <w:noProof/>
        </w:rPr>
        <w:t xml:space="preserve">em classe para lidar com operações CRUD usando o </w:t>
      </w:r>
      <w:r w:rsidRPr="001F3231">
        <w:rPr>
          <w:rFonts w:ascii="Poppins Light" w:hAnsi="Poppins Light" w:cs="Poppins Light"/>
          <w:i/>
          <w:iCs/>
          <w:noProof/>
        </w:rPr>
        <w:t>Django Rest Framework</w:t>
      </w:r>
      <w:r w:rsidRPr="00C96C18">
        <w:rPr>
          <w:rFonts w:ascii="Poppins Light" w:hAnsi="Poppins Light" w:cs="Poppins Light"/>
          <w:noProof/>
        </w:rPr>
        <w:t>:</w:t>
      </w:r>
    </w:p>
    <w:p w14:paraId="37AA9542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48AA092C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rest_framework import generics</w:t>
      </w:r>
    </w:p>
    <w:p w14:paraId="3E2EB267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.models import Product</w:t>
      </w:r>
    </w:p>
    <w:p w14:paraId="207EF5F5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.serializers import ProductSerializer</w:t>
      </w:r>
    </w:p>
    <w:p w14:paraId="41AE77FE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5D3E29C2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class ProductListCreate(generics.ListCreateAPIView):</w:t>
      </w:r>
    </w:p>
    <w:p w14:paraId="34D4D331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queryset = Product.objects.all()</w:t>
      </w:r>
    </w:p>
    <w:p w14:paraId="63B6BEDD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serializer_class = ProductSerializer</w:t>
      </w:r>
    </w:p>
    <w:p w14:paraId="74C509BC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46136F40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class ProductRetrieveUpdateDestroy(generics.RetrieveUpdateDestroyAPIView):</w:t>
      </w:r>
    </w:p>
    <w:p w14:paraId="729FD120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queryset = Product.objects.all()</w:t>
      </w:r>
    </w:p>
    <w:p w14:paraId="1A1FD992" w14:textId="7826A186" w:rsid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</w:t>
      </w:r>
      <w:r w:rsidRPr="00C96C18">
        <w:rPr>
          <w:rFonts w:ascii="Poppins Light" w:hAnsi="Poppins Light" w:cs="Poppins Light"/>
          <w:noProof/>
        </w:rPr>
        <w:t>serializer_class = ProductSerializer</w:t>
      </w:r>
    </w:p>
    <w:p w14:paraId="55518B68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01164BA1" w14:textId="77777777" w:rsidR="00C96C18" w:rsidRP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>Configuração das rotas da API:</w:t>
      </w:r>
    </w:p>
    <w:p w14:paraId="4F6010DE" w14:textId="77777777" w:rsidR="00C96C18" w:rsidRPr="00C96C18" w:rsidRDefault="00C96C18" w:rsidP="00C96C18">
      <w:pPr>
        <w:numPr>
          <w:ilvl w:val="0"/>
          <w:numId w:val="25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 xml:space="preserve">No arquivo urls.py da aplicação products, defina as rotas para as </w:t>
      </w:r>
      <w:r w:rsidRPr="001F3231">
        <w:rPr>
          <w:rFonts w:ascii="Poppins Light" w:hAnsi="Poppins Light" w:cs="Poppins Light"/>
          <w:i/>
          <w:iCs/>
          <w:noProof/>
        </w:rPr>
        <w:t>views</w:t>
      </w:r>
      <w:r w:rsidRPr="00C96C18">
        <w:rPr>
          <w:rFonts w:ascii="Poppins Light" w:hAnsi="Poppins Light" w:cs="Poppins Light"/>
          <w:noProof/>
        </w:rPr>
        <w:t xml:space="preserve"> criadas:</w:t>
      </w:r>
    </w:p>
    <w:p w14:paraId="11B225C8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29644602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django.urls import path</w:t>
      </w:r>
    </w:p>
    <w:p w14:paraId="06DE715A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.views import ProductListCreate, ProductRetrieveUpdateDestroy</w:t>
      </w:r>
    </w:p>
    <w:p w14:paraId="1EAF4D22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462ED71C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urlpatterns = [</w:t>
      </w:r>
    </w:p>
    <w:p w14:paraId="0DFF2B23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path('products/', ProductListCreate.as_view(), name='product-list-create'),</w:t>
      </w:r>
    </w:p>
    <w:p w14:paraId="112688A7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lastRenderedPageBreak/>
        <w:t xml:space="preserve">    path('products/&lt;int:pk&gt;/', ProductRetrieveUpdateDestroy.as_view(), name='product-detail'),</w:t>
      </w:r>
    </w:p>
    <w:p w14:paraId="6184F61E" w14:textId="0E552538" w:rsid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>]</w:t>
      </w:r>
    </w:p>
    <w:p w14:paraId="4CC3A271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21671A8D" w14:textId="77777777" w:rsidR="00C96C18" w:rsidRP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>Testando a API:</w:t>
      </w:r>
    </w:p>
    <w:p w14:paraId="0B726187" w14:textId="59AAE3E5" w:rsidR="00C96C18" w:rsidRPr="00C96C18" w:rsidRDefault="00C96C18" w:rsidP="00C96C18">
      <w:pPr>
        <w:numPr>
          <w:ilvl w:val="0"/>
          <w:numId w:val="26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 xml:space="preserve">Use o </w:t>
      </w:r>
      <w:r w:rsidRPr="001F3231">
        <w:rPr>
          <w:rFonts w:ascii="Poppins Light" w:hAnsi="Poppins Light" w:cs="Poppins Light"/>
          <w:i/>
          <w:iCs/>
          <w:noProof/>
        </w:rPr>
        <w:t>Django</w:t>
      </w:r>
      <w:r w:rsidRPr="00C96C18">
        <w:rPr>
          <w:rFonts w:ascii="Poppins Light" w:hAnsi="Poppins Light" w:cs="Poppins Light"/>
          <w:noProof/>
        </w:rPr>
        <w:t xml:space="preserve"> admin para adicionar alguns produtos no banco de dados para teste</w:t>
      </w:r>
      <w:r w:rsidR="0036688C">
        <w:rPr>
          <w:rFonts w:ascii="Poppins Light" w:hAnsi="Poppins Light" w:cs="Poppins Light"/>
          <w:noProof/>
        </w:rPr>
        <w:t>;</w:t>
      </w:r>
    </w:p>
    <w:p w14:paraId="3E142467" w14:textId="0BF5A6E7" w:rsidR="00C96C18" w:rsidRPr="00C96C18" w:rsidRDefault="00C96C18" w:rsidP="00C96C18">
      <w:pPr>
        <w:numPr>
          <w:ilvl w:val="0"/>
          <w:numId w:val="26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 xml:space="preserve">Acesse os </w:t>
      </w:r>
      <w:r w:rsidRPr="001F3231">
        <w:rPr>
          <w:rFonts w:ascii="Poppins Light" w:hAnsi="Poppins Light" w:cs="Poppins Light"/>
          <w:i/>
          <w:iCs/>
          <w:noProof/>
        </w:rPr>
        <w:t>endpoints</w:t>
      </w:r>
      <w:r w:rsidRPr="00C96C18">
        <w:rPr>
          <w:rFonts w:ascii="Poppins Light" w:hAnsi="Poppins Light" w:cs="Poppins Light"/>
          <w:noProof/>
        </w:rPr>
        <w:t xml:space="preserve"> </w:t>
      </w:r>
      <w:r w:rsidR="0036688C">
        <w:rPr>
          <w:rFonts w:ascii="Poppins Light" w:hAnsi="Poppins Light" w:cs="Poppins Light"/>
          <w:noProof/>
        </w:rPr>
        <w:t>por meio</w:t>
      </w:r>
      <w:r w:rsidR="0036688C" w:rsidRPr="00C96C18">
        <w:rPr>
          <w:rFonts w:ascii="Poppins Light" w:hAnsi="Poppins Light" w:cs="Poppins Light"/>
          <w:noProof/>
        </w:rPr>
        <w:t xml:space="preserve"> </w:t>
      </w:r>
      <w:r w:rsidRPr="00C96C18">
        <w:rPr>
          <w:rFonts w:ascii="Poppins Light" w:hAnsi="Poppins Light" w:cs="Poppins Light"/>
          <w:noProof/>
        </w:rPr>
        <w:t>de um cliente HTTP (como Postman ou cURL) para testar as operações CRUD:</w:t>
      </w:r>
    </w:p>
    <w:p w14:paraId="25C54B47" w14:textId="77777777" w:rsidR="00C96C18" w:rsidRPr="00C96C18" w:rsidRDefault="00C96C18" w:rsidP="00C96C18">
      <w:pPr>
        <w:numPr>
          <w:ilvl w:val="1"/>
          <w:numId w:val="26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>Listar todos os produtos:</w:t>
      </w:r>
      <w:r w:rsidRPr="00C96C18">
        <w:rPr>
          <w:rFonts w:ascii="Poppins Light" w:hAnsi="Poppins Light" w:cs="Poppins Light"/>
          <w:noProof/>
        </w:rPr>
        <w:t xml:space="preserve"> GET /products/</w:t>
      </w:r>
    </w:p>
    <w:p w14:paraId="1CE59DB0" w14:textId="77777777" w:rsidR="00C96C18" w:rsidRPr="00C96C18" w:rsidRDefault="00C96C18" w:rsidP="00C96C18">
      <w:pPr>
        <w:numPr>
          <w:ilvl w:val="1"/>
          <w:numId w:val="26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>Criar um novo produto:</w:t>
      </w:r>
      <w:r w:rsidRPr="00C96C18">
        <w:rPr>
          <w:rFonts w:ascii="Poppins Light" w:hAnsi="Poppins Light" w:cs="Poppins Light"/>
          <w:noProof/>
        </w:rPr>
        <w:t xml:space="preserve"> POST /products/</w:t>
      </w:r>
    </w:p>
    <w:p w14:paraId="2FDF39F0" w14:textId="77777777" w:rsidR="00C96C18" w:rsidRPr="00C96C18" w:rsidRDefault="00C96C18" w:rsidP="00C96C18">
      <w:pPr>
        <w:numPr>
          <w:ilvl w:val="1"/>
          <w:numId w:val="26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>Recuperar detalhes de um produto específico:</w:t>
      </w:r>
      <w:r w:rsidRPr="00C96C18">
        <w:rPr>
          <w:rFonts w:ascii="Poppins Light" w:hAnsi="Poppins Light" w:cs="Poppins Light"/>
          <w:noProof/>
        </w:rPr>
        <w:t xml:space="preserve"> GET /products/&lt;id&gt;/</w:t>
      </w:r>
    </w:p>
    <w:p w14:paraId="21BE6D3A" w14:textId="77777777" w:rsidR="00C96C18" w:rsidRPr="00C96C18" w:rsidRDefault="00C96C18" w:rsidP="00C96C18">
      <w:pPr>
        <w:numPr>
          <w:ilvl w:val="1"/>
          <w:numId w:val="26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>Atualizar um produto:</w:t>
      </w:r>
      <w:r w:rsidRPr="00C96C18">
        <w:rPr>
          <w:rFonts w:ascii="Poppins Light" w:hAnsi="Poppins Light" w:cs="Poppins Light"/>
          <w:noProof/>
        </w:rPr>
        <w:t xml:space="preserve"> PUT /products/&lt;id&gt;/</w:t>
      </w:r>
    </w:p>
    <w:p w14:paraId="21711706" w14:textId="77777777" w:rsidR="00C96C18" w:rsidRPr="00C96C18" w:rsidRDefault="00C96C18" w:rsidP="00C96C18">
      <w:pPr>
        <w:numPr>
          <w:ilvl w:val="1"/>
          <w:numId w:val="26"/>
        </w:num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>Excluir um produto:</w:t>
      </w:r>
      <w:r w:rsidRPr="00C96C18">
        <w:rPr>
          <w:rFonts w:ascii="Poppins Light" w:hAnsi="Poppins Light" w:cs="Poppins Light"/>
          <w:noProof/>
        </w:rPr>
        <w:t xml:space="preserve"> DELETE /products/&lt;id&gt;/</w:t>
      </w:r>
    </w:p>
    <w:p w14:paraId="73749008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09412638" w14:textId="6A10B62B" w:rsidR="00C96C18" w:rsidRPr="00C96C18" w:rsidRDefault="00C96C18" w:rsidP="00C96C18">
      <w:pPr>
        <w:rPr>
          <w:rFonts w:ascii="Poppins Light" w:hAnsi="Poppins Light" w:cs="Poppins Light"/>
          <w:b/>
          <w:bCs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 xml:space="preserve">Modelo de </w:t>
      </w:r>
      <w:r w:rsidR="0036688C">
        <w:rPr>
          <w:rFonts w:ascii="Poppins Light" w:hAnsi="Poppins Light" w:cs="Poppins Light"/>
          <w:b/>
          <w:bCs/>
          <w:noProof/>
        </w:rPr>
        <w:t>p</w:t>
      </w:r>
      <w:r w:rsidR="0036688C" w:rsidRPr="00C96C18">
        <w:rPr>
          <w:rFonts w:ascii="Poppins Light" w:hAnsi="Poppins Light" w:cs="Poppins Light"/>
          <w:b/>
          <w:bCs/>
          <w:noProof/>
        </w:rPr>
        <w:t xml:space="preserve">roduto </w:t>
      </w:r>
      <w:r w:rsidRPr="00C96C18">
        <w:rPr>
          <w:rFonts w:ascii="Poppins Light" w:hAnsi="Poppins Light" w:cs="Poppins Light"/>
          <w:b/>
          <w:bCs/>
          <w:noProof/>
        </w:rPr>
        <w:t>(models.py):</w:t>
      </w:r>
    </w:p>
    <w:p w14:paraId="21FF90C5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0799F19A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django.db import models</w:t>
      </w:r>
    </w:p>
    <w:p w14:paraId="37D646DC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32693C51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class Product(models.Model):</w:t>
      </w:r>
    </w:p>
    <w:p w14:paraId="0A3BB377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name = models.CharField(max_length=255)</w:t>
      </w:r>
    </w:p>
    <w:p w14:paraId="2F608D03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description = models.TextField()</w:t>
      </w:r>
    </w:p>
    <w:p w14:paraId="260E6915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price = models.DecimalField(max_digits=10, decimal_places=2)</w:t>
      </w:r>
    </w:p>
    <w:p w14:paraId="11E21EED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stock = models.IntegerField()</w:t>
      </w:r>
    </w:p>
    <w:p w14:paraId="2AC92AD6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027D2B30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def __str__(self):</w:t>
      </w:r>
    </w:p>
    <w:p w14:paraId="0E8B08E2" w14:textId="16EE82F1" w:rsid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    </w:t>
      </w:r>
      <w:r w:rsidRPr="00C96C18">
        <w:rPr>
          <w:rFonts w:ascii="Poppins Light" w:hAnsi="Poppins Light" w:cs="Poppins Light"/>
          <w:noProof/>
        </w:rPr>
        <w:t>return self.name</w:t>
      </w:r>
    </w:p>
    <w:p w14:paraId="52809806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742A5492" w14:textId="1E29900D" w:rsidR="00C96C18" w:rsidRPr="00C96C18" w:rsidRDefault="00C96C18" w:rsidP="00C96C18">
      <w:pPr>
        <w:rPr>
          <w:rFonts w:ascii="Poppins Light" w:hAnsi="Poppins Light" w:cs="Poppins Light"/>
          <w:noProof/>
        </w:rPr>
      </w:pPr>
      <w:r w:rsidRPr="001F3231">
        <w:rPr>
          <w:rFonts w:ascii="Poppins Light" w:hAnsi="Poppins Light" w:cs="Poppins Light"/>
          <w:b/>
          <w:bCs/>
          <w:i/>
          <w:iCs/>
          <w:noProof/>
        </w:rPr>
        <w:t>Serializer</w:t>
      </w:r>
      <w:r w:rsidRPr="00C96C18">
        <w:rPr>
          <w:rFonts w:ascii="Poppins Light" w:hAnsi="Poppins Light" w:cs="Poppins Light"/>
          <w:b/>
          <w:bCs/>
          <w:noProof/>
        </w:rPr>
        <w:t xml:space="preserve"> para </w:t>
      </w:r>
      <w:r w:rsidR="0036688C">
        <w:rPr>
          <w:rFonts w:ascii="Poppins Light" w:hAnsi="Poppins Light" w:cs="Poppins Light"/>
          <w:b/>
          <w:bCs/>
          <w:noProof/>
        </w:rPr>
        <w:t>p</w:t>
      </w:r>
      <w:r w:rsidRPr="00C96C18">
        <w:rPr>
          <w:rFonts w:ascii="Poppins Light" w:hAnsi="Poppins Light" w:cs="Poppins Light"/>
          <w:b/>
          <w:bCs/>
          <w:noProof/>
        </w:rPr>
        <w:t>roduto (serializers.py):</w:t>
      </w:r>
    </w:p>
    <w:p w14:paraId="1AA73360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1DCBA003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rest_framework import serializers</w:t>
      </w:r>
    </w:p>
    <w:p w14:paraId="27C650C2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.models import Product</w:t>
      </w:r>
    </w:p>
    <w:p w14:paraId="7E14E8C1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033242DB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class ProductSerializer(serializers.ModelSerializer):</w:t>
      </w:r>
    </w:p>
    <w:p w14:paraId="3A3B8016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class Meta:</w:t>
      </w:r>
    </w:p>
    <w:p w14:paraId="17AD8C23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    model = Product</w:t>
      </w:r>
    </w:p>
    <w:p w14:paraId="6C180C88" w14:textId="77E5D169" w:rsid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    fields = '__all__'</w:t>
      </w:r>
    </w:p>
    <w:p w14:paraId="73E067B8" w14:textId="77777777" w:rsid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04C5838D" w14:textId="3770B330" w:rsidR="00C96C18" w:rsidRPr="00C96C18" w:rsidRDefault="00C96C18" w:rsidP="00C96C18">
      <w:pPr>
        <w:rPr>
          <w:rFonts w:ascii="Poppins Light" w:hAnsi="Poppins Light" w:cs="Poppins Light"/>
          <w:noProof/>
        </w:rPr>
      </w:pPr>
      <w:r w:rsidRPr="001F3231">
        <w:rPr>
          <w:rFonts w:ascii="Poppins Light" w:hAnsi="Poppins Light" w:cs="Poppins Light"/>
          <w:b/>
          <w:bCs/>
          <w:i/>
          <w:iCs/>
          <w:noProof/>
        </w:rPr>
        <w:t>Views</w:t>
      </w:r>
      <w:r w:rsidRPr="00C96C18">
        <w:rPr>
          <w:rFonts w:ascii="Poppins Light" w:hAnsi="Poppins Light" w:cs="Poppins Light"/>
          <w:b/>
          <w:bCs/>
          <w:noProof/>
        </w:rPr>
        <w:t xml:space="preserve"> para operações CRUD (views.py):</w:t>
      </w:r>
    </w:p>
    <w:p w14:paraId="7AD1F275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57744A2D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rest_framework import generics</w:t>
      </w:r>
    </w:p>
    <w:p w14:paraId="234E7757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.models import Product</w:t>
      </w:r>
    </w:p>
    <w:p w14:paraId="14451A07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.serializers import ProductSerializer</w:t>
      </w:r>
    </w:p>
    <w:p w14:paraId="3A0434B8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4E6736D5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class ProductListCreate(generics.ListCreateAPIView):</w:t>
      </w:r>
    </w:p>
    <w:p w14:paraId="68AF67DC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queryset = Product.objects.all()</w:t>
      </w:r>
    </w:p>
    <w:p w14:paraId="2C306500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serializer_class = ProductSerializer</w:t>
      </w:r>
    </w:p>
    <w:p w14:paraId="579F7110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1AC15845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class ProductRetrieveUpdateDestroy(generics.RetrieveUpdateDestroyAPIView):</w:t>
      </w:r>
    </w:p>
    <w:p w14:paraId="0664004C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queryset = Product.objects.all()</w:t>
      </w:r>
    </w:p>
    <w:p w14:paraId="1C529FC6" w14:textId="456C240C" w:rsid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</w:t>
      </w:r>
      <w:r w:rsidRPr="00C96C18">
        <w:rPr>
          <w:rFonts w:ascii="Poppins Light" w:hAnsi="Poppins Light" w:cs="Poppins Light"/>
          <w:noProof/>
        </w:rPr>
        <w:t>serializer_class = ProductSerializer</w:t>
      </w:r>
    </w:p>
    <w:p w14:paraId="0A7692FA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0C59EB0B" w14:textId="77777777" w:rsidR="00C96C18" w:rsidRP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b/>
          <w:bCs/>
          <w:noProof/>
        </w:rPr>
        <w:t>Configuração das rotas (urls.py):</w:t>
      </w:r>
    </w:p>
    <w:p w14:paraId="1EA68B51" w14:textId="77777777" w:rsidR="00C96C18" w:rsidRDefault="00C96C18" w:rsidP="00C96C18">
      <w:pPr>
        <w:rPr>
          <w:rFonts w:ascii="Poppins Light" w:hAnsi="Poppins Light" w:cs="Poppins Light"/>
          <w:noProof/>
        </w:rPr>
      </w:pPr>
    </w:p>
    <w:p w14:paraId="6B7C1F94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django.urls import path</w:t>
      </w:r>
    </w:p>
    <w:p w14:paraId="13D4674E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from .views import ProductListCreate, ProductRetrieveUpdateDestroy</w:t>
      </w:r>
    </w:p>
    <w:p w14:paraId="568BDC73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</w:p>
    <w:p w14:paraId="4E94FBB2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>urlpatterns = [</w:t>
      </w:r>
    </w:p>
    <w:p w14:paraId="4488C649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path('products/', ProductListCreate.as_view(), name='product-list-create'),</w:t>
      </w:r>
    </w:p>
    <w:p w14:paraId="4E2BCA91" w14:textId="77777777" w:rsidR="00C96C18" w:rsidRPr="00C96C18" w:rsidRDefault="00C96C18" w:rsidP="00C96C18">
      <w:pPr>
        <w:rPr>
          <w:rFonts w:ascii="Poppins Light" w:hAnsi="Poppins Light" w:cs="Poppins Light"/>
          <w:noProof/>
          <w:lang w:val="en-US"/>
        </w:rPr>
      </w:pPr>
      <w:r w:rsidRPr="00C96C18">
        <w:rPr>
          <w:rFonts w:ascii="Poppins Light" w:hAnsi="Poppins Light" w:cs="Poppins Light"/>
          <w:noProof/>
          <w:lang w:val="en-US"/>
        </w:rPr>
        <w:t xml:space="preserve">    path('products/&lt;int:pk&gt;/', ProductRetrieveUpdateDestroy.as_view(), name='product-detail'),</w:t>
      </w:r>
    </w:p>
    <w:p w14:paraId="4C6B1391" w14:textId="0106F3AC" w:rsidR="00C96C18" w:rsidRPr="00C96C18" w:rsidRDefault="00C96C18" w:rsidP="00C96C18">
      <w:pPr>
        <w:rPr>
          <w:rFonts w:ascii="Poppins Light" w:hAnsi="Poppins Light" w:cs="Poppins Light"/>
          <w:noProof/>
        </w:rPr>
      </w:pPr>
      <w:r w:rsidRPr="00C96C18">
        <w:rPr>
          <w:rFonts w:ascii="Poppins Light" w:hAnsi="Poppins Light" w:cs="Poppins Light"/>
          <w:noProof/>
        </w:rPr>
        <w:t>]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C96C18" w14:paraId="0C35F990" w14:textId="77777777" w:rsidTr="00B45591">
        <w:tc>
          <w:tcPr>
            <w:tcW w:w="8919" w:type="dxa"/>
          </w:tcPr>
          <w:p w14:paraId="0D979B85" w14:textId="77777777" w:rsidR="00E227A8" w:rsidRPr="00C96C18" w:rsidRDefault="00E227A8" w:rsidP="00D252B7">
            <w:pPr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C96C18" w14:paraId="0D2A8271" w14:textId="77777777" w:rsidTr="00B45591">
        <w:tc>
          <w:tcPr>
            <w:tcW w:w="8919" w:type="dxa"/>
          </w:tcPr>
          <w:p w14:paraId="36559B10" w14:textId="77777777" w:rsidR="00E227A8" w:rsidRPr="00C96C1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C96C18" w14:paraId="12536CD2" w14:textId="77777777" w:rsidTr="00B45591">
        <w:tc>
          <w:tcPr>
            <w:tcW w:w="8919" w:type="dxa"/>
          </w:tcPr>
          <w:p w14:paraId="32DAE36C" w14:textId="77777777" w:rsidR="00E227A8" w:rsidRPr="00C96C1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C96C18" w14:paraId="176ED4E5" w14:textId="77777777" w:rsidTr="00B45591">
        <w:tc>
          <w:tcPr>
            <w:tcW w:w="8919" w:type="dxa"/>
          </w:tcPr>
          <w:p w14:paraId="25826BD0" w14:textId="77777777" w:rsidR="00E227A8" w:rsidRPr="00C96C1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C96C1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11AEEA30" w14:textId="77777777" w:rsidR="005A5A09" w:rsidRPr="00C96C18" w:rsidRDefault="005A5A09" w:rsidP="007366F9">
      <w:pPr>
        <w:spacing w:line="360" w:lineRule="auto"/>
        <w:rPr>
          <w:rFonts w:ascii="Poppins Light" w:eastAsia="Arial Unicode MS" w:hAnsi="Poppins Light" w:cs="Poppins Light"/>
        </w:rPr>
      </w:pPr>
    </w:p>
    <w:sectPr w:rsidR="005A5A09" w:rsidRPr="00C96C18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83546" w14:textId="77777777" w:rsidR="001A7FFA" w:rsidRDefault="001A7FFA">
      <w:r>
        <w:separator/>
      </w:r>
    </w:p>
  </w:endnote>
  <w:endnote w:type="continuationSeparator" w:id="0">
    <w:p w14:paraId="6EE19DC7" w14:textId="77777777" w:rsidR="001A7FFA" w:rsidRDefault="001A7FFA">
      <w:r>
        <w:continuationSeparator/>
      </w:r>
    </w:p>
  </w:endnote>
  <w:endnote w:type="continuationNotice" w:id="1">
    <w:p w14:paraId="16213D52" w14:textId="77777777" w:rsidR="001A7FFA" w:rsidRDefault="001A7F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12EBE16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FA1710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A16196">
              <w:rPr>
                <w:rFonts w:ascii="Poppins" w:hAnsi="Poppins" w:cs="Poppins"/>
                <w:sz w:val="20"/>
                <w:szCs w:val="20"/>
              </w:rPr>
              <w:t>U</w:t>
            </w:r>
            <w:r w:rsidR="00FA1710">
              <w:rPr>
                <w:rFonts w:ascii="Poppins" w:hAnsi="Poppins" w:cs="Poppins"/>
                <w:sz w:val="20"/>
                <w:szCs w:val="20"/>
              </w:rPr>
              <w:t>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[C</w:t>
            </w:r>
            <w:r w:rsidR="00FA1710">
              <w:rPr>
                <w:rFonts w:ascii="Poppins" w:hAnsi="Poppins" w:cs="Poppins"/>
                <w:sz w:val="20"/>
                <w:szCs w:val="20"/>
              </w:rPr>
              <w:t>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3A615C01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FA1710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5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FA1710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5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48D22" w14:textId="77777777" w:rsidR="001A7FFA" w:rsidRDefault="001A7FFA">
      <w:r>
        <w:separator/>
      </w:r>
    </w:p>
  </w:footnote>
  <w:footnote w:type="continuationSeparator" w:id="0">
    <w:p w14:paraId="4970B7FE" w14:textId="77777777" w:rsidR="001A7FFA" w:rsidRDefault="001A7FFA">
      <w:r>
        <w:continuationSeparator/>
      </w:r>
    </w:p>
  </w:footnote>
  <w:footnote w:type="continuationNotice" w:id="1">
    <w:p w14:paraId="7750F667" w14:textId="77777777" w:rsidR="001A7FFA" w:rsidRDefault="001A7F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2A1D"/>
    <w:multiLevelType w:val="multilevel"/>
    <w:tmpl w:val="B262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76E9E"/>
    <w:multiLevelType w:val="hybridMultilevel"/>
    <w:tmpl w:val="DBBC6AF4"/>
    <w:lvl w:ilvl="0" w:tplc="8ACC5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E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4D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24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CA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C3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4F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4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2F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DC4627"/>
    <w:multiLevelType w:val="multilevel"/>
    <w:tmpl w:val="F866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E77BF"/>
    <w:multiLevelType w:val="hybridMultilevel"/>
    <w:tmpl w:val="9DBCC4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4B54"/>
    <w:multiLevelType w:val="multilevel"/>
    <w:tmpl w:val="4734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D358F"/>
    <w:multiLevelType w:val="multilevel"/>
    <w:tmpl w:val="F318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A7D6D"/>
    <w:multiLevelType w:val="multilevel"/>
    <w:tmpl w:val="260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83DD9"/>
    <w:multiLevelType w:val="multilevel"/>
    <w:tmpl w:val="FE8A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C7D17"/>
    <w:multiLevelType w:val="multilevel"/>
    <w:tmpl w:val="383C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F2D83"/>
    <w:multiLevelType w:val="multilevel"/>
    <w:tmpl w:val="60A8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82694"/>
    <w:multiLevelType w:val="multilevel"/>
    <w:tmpl w:val="8EC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942D5"/>
    <w:multiLevelType w:val="multilevel"/>
    <w:tmpl w:val="55B2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75C39"/>
    <w:multiLevelType w:val="multilevel"/>
    <w:tmpl w:val="9470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C5DD8"/>
    <w:multiLevelType w:val="multilevel"/>
    <w:tmpl w:val="D2F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774AA"/>
    <w:multiLevelType w:val="multilevel"/>
    <w:tmpl w:val="D114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36C31"/>
    <w:multiLevelType w:val="multilevel"/>
    <w:tmpl w:val="D9F6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375A0"/>
    <w:multiLevelType w:val="multilevel"/>
    <w:tmpl w:val="8BDA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C74891"/>
    <w:multiLevelType w:val="multilevel"/>
    <w:tmpl w:val="4810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D06E32"/>
    <w:multiLevelType w:val="multilevel"/>
    <w:tmpl w:val="7A1C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E4041"/>
    <w:multiLevelType w:val="hybridMultilevel"/>
    <w:tmpl w:val="9DBCC4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52956"/>
    <w:multiLevelType w:val="multilevel"/>
    <w:tmpl w:val="0D6A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AA45F6"/>
    <w:multiLevelType w:val="multilevel"/>
    <w:tmpl w:val="499E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559960">
    <w:abstractNumId w:val="9"/>
  </w:num>
  <w:num w:numId="2" w16cid:durableId="1278483077">
    <w:abstractNumId w:val="10"/>
  </w:num>
  <w:num w:numId="3" w16cid:durableId="1387873998">
    <w:abstractNumId w:val="24"/>
  </w:num>
  <w:num w:numId="4" w16cid:durableId="528835196">
    <w:abstractNumId w:val="12"/>
  </w:num>
  <w:num w:numId="5" w16cid:durableId="176430127">
    <w:abstractNumId w:val="1"/>
  </w:num>
  <w:num w:numId="6" w16cid:durableId="293025653">
    <w:abstractNumId w:val="3"/>
  </w:num>
  <w:num w:numId="7" w16cid:durableId="132258455">
    <w:abstractNumId w:val="22"/>
  </w:num>
  <w:num w:numId="8" w16cid:durableId="1116176344">
    <w:abstractNumId w:val="7"/>
  </w:num>
  <w:num w:numId="9" w16cid:durableId="1000157422">
    <w:abstractNumId w:val="23"/>
  </w:num>
  <w:num w:numId="10" w16cid:durableId="621620838">
    <w:abstractNumId w:val="2"/>
  </w:num>
  <w:num w:numId="11" w16cid:durableId="1244755080">
    <w:abstractNumId w:val="15"/>
  </w:num>
  <w:num w:numId="12" w16cid:durableId="100029837">
    <w:abstractNumId w:val="18"/>
  </w:num>
  <w:num w:numId="13" w16cid:durableId="504981565">
    <w:abstractNumId w:val="0"/>
  </w:num>
  <w:num w:numId="14" w16cid:durableId="1973123565">
    <w:abstractNumId w:val="6"/>
  </w:num>
  <w:num w:numId="15" w16cid:durableId="2145266493">
    <w:abstractNumId w:val="4"/>
  </w:num>
  <w:num w:numId="16" w16cid:durableId="87896489">
    <w:abstractNumId w:val="19"/>
  </w:num>
  <w:num w:numId="17" w16cid:durableId="2124030515">
    <w:abstractNumId w:val="11"/>
  </w:num>
  <w:num w:numId="18" w16cid:durableId="1280993358">
    <w:abstractNumId w:val="25"/>
  </w:num>
  <w:num w:numId="19" w16cid:durableId="709689624">
    <w:abstractNumId w:val="5"/>
  </w:num>
  <w:num w:numId="20" w16cid:durableId="1496415123">
    <w:abstractNumId w:val="20"/>
  </w:num>
  <w:num w:numId="21" w16cid:durableId="523130421">
    <w:abstractNumId w:val="17"/>
  </w:num>
  <w:num w:numId="22" w16cid:durableId="1577855399">
    <w:abstractNumId w:val="16"/>
  </w:num>
  <w:num w:numId="23" w16cid:durableId="1562710499">
    <w:abstractNumId w:val="13"/>
  </w:num>
  <w:num w:numId="24" w16cid:durableId="196239316">
    <w:abstractNumId w:val="8"/>
  </w:num>
  <w:num w:numId="25" w16cid:durableId="884215710">
    <w:abstractNumId w:val="14"/>
  </w:num>
  <w:num w:numId="26" w16cid:durableId="160815252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278D8"/>
    <w:rsid w:val="00093C5A"/>
    <w:rsid w:val="0009783C"/>
    <w:rsid w:val="000A4E65"/>
    <w:rsid w:val="000B3E77"/>
    <w:rsid w:val="000C6619"/>
    <w:rsid w:val="000E728A"/>
    <w:rsid w:val="000F7DE9"/>
    <w:rsid w:val="00124756"/>
    <w:rsid w:val="00160195"/>
    <w:rsid w:val="00194C3B"/>
    <w:rsid w:val="001A2D86"/>
    <w:rsid w:val="001A32C9"/>
    <w:rsid w:val="001A7FFA"/>
    <w:rsid w:val="001C335A"/>
    <w:rsid w:val="001E7BC0"/>
    <w:rsid w:val="001F3231"/>
    <w:rsid w:val="002344C7"/>
    <w:rsid w:val="002372B1"/>
    <w:rsid w:val="00244F7C"/>
    <w:rsid w:val="00252F67"/>
    <w:rsid w:val="00256D8D"/>
    <w:rsid w:val="002632D3"/>
    <w:rsid w:val="00264B6B"/>
    <w:rsid w:val="00270124"/>
    <w:rsid w:val="00296284"/>
    <w:rsid w:val="002C6EC9"/>
    <w:rsid w:val="002D1A6D"/>
    <w:rsid w:val="002D51E3"/>
    <w:rsid w:val="002E6314"/>
    <w:rsid w:val="003009B4"/>
    <w:rsid w:val="003031BD"/>
    <w:rsid w:val="003365AE"/>
    <w:rsid w:val="00344143"/>
    <w:rsid w:val="00362BFD"/>
    <w:rsid w:val="0036688C"/>
    <w:rsid w:val="00367C72"/>
    <w:rsid w:val="0039120C"/>
    <w:rsid w:val="003C032E"/>
    <w:rsid w:val="003C2DF8"/>
    <w:rsid w:val="003D71CA"/>
    <w:rsid w:val="003F5340"/>
    <w:rsid w:val="00454835"/>
    <w:rsid w:val="00464B32"/>
    <w:rsid w:val="00491C71"/>
    <w:rsid w:val="004B66A3"/>
    <w:rsid w:val="004E713D"/>
    <w:rsid w:val="004F74FD"/>
    <w:rsid w:val="00531B75"/>
    <w:rsid w:val="0054587F"/>
    <w:rsid w:val="005511AF"/>
    <w:rsid w:val="005517B2"/>
    <w:rsid w:val="00557F81"/>
    <w:rsid w:val="00585F34"/>
    <w:rsid w:val="005A5A09"/>
    <w:rsid w:val="005E4165"/>
    <w:rsid w:val="005F74BB"/>
    <w:rsid w:val="0060776C"/>
    <w:rsid w:val="0063273B"/>
    <w:rsid w:val="0064777E"/>
    <w:rsid w:val="00676B29"/>
    <w:rsid w:val="006B3AE9"/>
    <w:rsid w:val="006D6729"/>
    <w:rsid w:val="0073196B"/>
    <w:rsid w:val="007366F9"/>
    <w:rsid w:val="0074699B"/>
    <w:rsid w:val="00756A20"/>
    <w:rsid w:val="007671B4"/>
    <w:rsid w:val="00773A8C"/>
    <w:rsid w:val="0078262D"/>
    <w:rsid w:val="00784DFA"/>
    <w:rsid w:val="007B6ABF"/>
    <w:rsid w:val="00802108"/>
    <w:rsid w:val="00814E58"/>
    <w:rsid w:val="0083474B"/>
    <w:rsid w:val="00841D59"/>
    <w:rsid w:val="00851368"/>
    <w:rsid w:val="0086552E"/>
    <w:rsid w:val="0087232A"/>
    <w:rsid w:val="008925A9"/>
    <w:rsid w:val="008B4C24"/>
    <w:rsid w:val="008D0CA4"/>
    <w:rsid w:val="008F775A"/>
    <w:rsid w:val="00906821"/>
    <w:rsid w:val="0092769D"/>
    <w:rsid w:val="00933178"/>
    <w:rsid w:val="00966015"/>
    <w:rsid w:val="00967C88"/>
    <w:rsid w:val="00984E25"/>
    <w:rsid w:val="009A54ED"/>
    <w:rsid w:val="009B2B65"/>
    <w:rsid w:val="009B33B6"/>
    <w:rsid w:val="00A07DAE"/>
    <w:rsid w:val="00A16196"/>
    <w:rsid w:val="00A6430C"/>
    <w:rsid w:val="00AA60A0"/>
    <w:rsid w:val="00AD684B"/>
    <w:rsid w:val="00AD78A6"/>
    <w:rsid w:val="00AE719E"/>
    <w:rsid w:val="00B45591"/>
    <w:rsid w:val="00BA6A76"/>
    <w:rsid w:val="00BC78AE"/>
    <w:rsid w:val="00C12E4A"/>
    <w:rsid w:val="00C42339"/>
    <w:rsid w:val="00C4350C"/>
    <w:rsid w:val="00C4723D"/>
    <w:rsid w:val="00C6070E"/>
    <w:rsid w:val="00C62CE1"/>
    <w:rsid w:val="00C749B6"/>
    <w:rsid w:val="00C96C18"/>
    <w:rsid w:val="00CA4523"/>
    <w:rsid w:val="00CC2A45"/>
    <w:rsid w:val="00CD7334"/>
    <w:rsid w:val="00CE1D5F"/>
    <w:rsid w:val="00CF76E4"/>
    <w:rsid w:val="00D03B93"/>
    <w:rsid w:val="00D05B9C"/>
    <w:rsid w:val="00D17FF4"/>
    <w:rsid w:val="00D252B7"/>
    <w:rsid w:val="00D553AB"/>
    <w:rsid w:val="00D61A8F"/>
    <w:rsid w:val="00DA3B71"/>
    <w:rsid w:val="00DC203A"/>
    <w:rsid w:val="00DD5204"/>
    <w:rsid w:val="00DE0C0D"/>
    <w:rsid w:val="00E10D86"/>
    <w:rsid w:val="00E12E26"/>
    <w:rsid w:val="00E227A8"/>
    <w:rsid w:val="00E400A6"/>
    <w:rsid w:val="00E71901"/>
    <w:rsid w:val="00E73E76"/>
    <w:rsid w:val="00E77AF3"/>
    <w:rsid w:val="00E9201D"/>
    <w:rsid w:val="00EA3B37"/>
    <w:rsid w:val="00EF47B1"/>
    <w:rsid w:val="00EF4AFE"/>
    <w:rsid w:val="00F044D7"/>
    <w:rsid w:val="00F472E5"/>
    <w:rsid w:val="00F51FEF"/>
    <w:rsid w:val="00F52AA0"/>
    <w:rsid w:val="00F57059"/>
    <w:rsid w:val="00F85443"/>
    <w:rsid w:val="00FA1710"/>
    <w:rsid w:val="00FD7F1E"/>
    <w:rsid w:val="00FF3340"/>
    <w:rsid w:val="00FF3ECB"/>
    <w:rsid w:val="63B9D76B"/>
    <w:rsid w:val="7333C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0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5</Pages>
  <Words>796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Isabel Vieira</cp:lastModifiedBy>
  <cp:revision>4</cp:revision>
  <cp:lastPrinted>2006-08-31T06:40:00Z</cp:lastPrinted>
  <dcterms:created xsi:type="dcterms:W3CDTF">2024-10-28T14:28:00Z</dcterms:created>
  <dcterms:modified xsi:type="dcterms:W3CDTF">2024-11-11T19:17:00Z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